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39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181"/>
        <w:gridCol w:w="1559"/>
        <w:gridCol w:w="1282"/>
        <w:gridCol w:w="1282"/>
      </w:tblGrid>
      <w:tr w:rsidR="00257826" w:rsidRPr="00D60069" w14:paraId="2DC41BEA" w14:textId="42C66D53" w:rsidTr="00257826">
        <w:tc>
          <w:tcPr>
            <w:tcW w:w="6181" w:type="dxa"/>
          </w:tcPr>
          <w:p w14:paraId="66FF65D6" w14:textId="698844AF" w:rsidR="00257826" w:rsidRPr="00D60069" w:rsidRDefault="00257826">
            <w:pPr>
              <w:pStyle w:val="Title"/>
            </w:pPr>
            <w:sdt>
              <w:sdtPr>
                <w:id w:val="-1086378735"/>
                <w:placeholder>
                  <w:docPart w:val="EB0C578A3C454F92A3BEB1D16296A2B9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>
              <w:t xml:space="preserve"> #3</w:t>
            </w:r>
          </w:p>
        </w:tc>
        <w:tc>
          <w:tcPr>
            <w:tcW w:w="1559" w:type="dxa"/>
            <w:vAlign w:val="bottom"/>
          </w:tcPr>
          <w:sdt>
            <w:sdtPr>
              <w:id w:val="2006626827"/>
              <w:placeholder>
                <w:docPart w:val="C123E31DDA024F039766B386648A4C44"/>
              </w:placeholder>
              <w:temporary/>
              <w:showingPlcHdr/>
              <w15:appearance w15:val="hidden"/>
            </w:sdtPr>
            <w:sdtContent>
              <w:p w14:paraId="6EF2A006" w14:textId="77777777" w:rsidR="00257826" w:rsidRPr="00D60069" w:rsidRDefault="00257826" w:rsidP="00257826">
                <w:pPr>
                  <w:pStyle w:val="Heading3"/>
                </w:pPr>
                <w:r w:rsidRPr="00D60069">
                  <w:t>Date</w:t>
                </w:r>
              </w:p>
            </w:sdtContent>
          </w:sdt>
          <w:sdt>
            <w:sdtPr>
              <w:alias w:val="Time"/>
              <w:tag w:val="Time"/>
              <w:id w:val="807176113"/>
              <w:placeholder>
                <w:docPart w:val="5FFEAD0C92A945D39D1F682097E2B007"/>
              </w:placeholder>
              <w:temporary/>
              <w:showingPlcHdr/>
              <w15:appearance w15:val="hidden"/>
            </w:sdtPr>
            <w:sdtContent>
              <w:p w14:paraId="6CF20BD9" w14:textId="77777777" w:rsidR="00257826" w:rsidRPr="00D60069" w:rsidRDefault="00257826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sdt>
            <w:sdtPr>
              <w:alias w:val="Location"/>
              <w:tag w:val="Location"/>
              <w:id w:val="807176140"/>
              <w:placeholder>
                <w:docPart w:val="24ED47A2AD0F41169D20431179EBD504"/>
              </w:placeholder>
              <w:temporary/>
              <w:showingPlcHdr/>
              <w15:appearance w15:val="hidden"/>
            </w:sdtPr>
            <w:sdtContent>
              <w:p w14:paraId="1CBD85D6" w14:textId="77777777" w:rsidR="00257826" w:rsidRPr="00D60069" w:rsidRDefault="00257826" w:rsidP="00D62E01">
                <w:pPr>
                  <w:pStyle w:val="Heading3"/>
                </w:pPr>
                <w:r w:rsidRPr="00D60069">
                  <w:t>Location</w:t>
                </w:r>
              </w:p>
            </w:sdtContent>
          </w:sdt>
        </w:tc>
        <w:tc>
          <w:tcPr>
            <w:tcW w:w="1282" w:type="dxa"/>
          </w:tcPr>
          <w:p w14:paraId="5D44C1E5" w14:textId="1AC9D1AC" w:rsidR="00257826" w:rsidRDefault="00257826" w:rsidP="00257826">
            <w:pPr>
              <w:pStyle w:val="Heading3"/>
              <w:ind w:left="350" w:hanging="350"/>
              <w:jc w:val="center"/>
            </w:pPr>
            <w:r>
              <w:t>11/22/22</w:t>
            </w:r>
          </w:p>
          <w:p w14:paraId="28D4AFA6" w14:textId="77777777" w:rsidR="00257826" w:rsidRDefault="00257826" w:rsidP="00257826">
            <w:pPr>
              <w:pStyle w:val="Heading3"/>
              <w:ind w:left="350" w:hanging="350"/>
              <w:jc w:val="center"/>
            </w:pPr>
            <w:r>
              <w:t>7:30 PM</w:t>
            </w:r>
          </w:p>
          <w:p w14:paraId="515CE071" w14:textId="2831566D" w:rsidR="00257826" w:rsidRDefault="00257826" w:rsidP="00257826">
            <w:pPr>
              <w:pStyle w:val="Heading3"/>
              <w:ind w:left="350" w:hanging="350"/>
              <w:jc w:val="center"/>
            </w:pPr>
            <w:r>
              <w:t>Discord</w:t>
            </w:r>
          </w:p>
        </w:tc>
        <w:tc>
          <w:tcPr>
            <w:tcW w:w="1282" w:type="dxa"/>
          </w:tcPr>
          <w:p w14:paraId="731B4057" w14:textId="77777777" w:rsidR="00257826" w:rsidRDefault="00257826" w:rsidP="00257826">
            <w:pPr>
              <w:pStyle w:val="Heading3"/>
            </w:pP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0CA183BE" w14:textId="77777777" w:rsidTr="00E048B4">
        <w:tc>
          <w:tcPr>
            <w:tcW w:w="1946" w:type="dxa"/>
            <w:tcMar>
              <w:top w:w="144" w:type="dxa"/>
            </w:tcMar>
          </w:tcPr>
          <w:p w14:paraId="576FAA30" w14:textId="2E5E8B7E" w:rsidR="002B2D13" w:rsidRPr="00D60069" w:rsidRDefault="00257826" w:rsidP="00D60069">
            <w:pPr>
              <w:pStyle w:val="Heading2"/>
              <w:spacing w:after="80"/>
              <w:outlineLvl w:val="1"/>
            </w:pPr>
            <w:r>
              <w:t xml:space="preserve"> </w:t>
            </w:r>
            <w:sdt>
              <w:sdtPr>
                <w:id w:val="834805806"/>
                <w:placeholder>
                  <w:docPart w:val="76FC68AF234B495182379741086F73F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71E0C688" w14:textId="1DCEF65A" w:rsidR="002B2D13" w:rsidRPr="00D60069" w:rsidRDefault="00257826" w:rsidP="00D60069">
            <w:pPr>
              <w:spacing w:after="80"/>
            </w:pPr>
            <w:r>
              <w:t>Adriana Coronel</w:t>
            </w:r>
          </w:p>
        </w:tc>
        <w:tc>
          <w:tcPr>
            <w:tcW w:w="1779" w:type="dxa"/>
            <w:tcMar>
              <w:top w:w="144" w:type="dxa"/>
            </w:tcMar>
          </w:tcPr>
          <w:p w14:paraId="572D3A1A" w14:textId="77777777" w:rsidR="002B2D13" w:rsidRPr="00D60069" w:rsidRDefault="004259A8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29530966794E446B969CB579AFC057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D1AEA75" w14:textId="1F273F1F" w:rsidR="002B2D13" w:rsidRPr="00D60069" w:rsidRDefault="00257826" w:rsidP="00D60069">
            <w:pPr>
              <w:spacing w:after="80"/>
            </w:pPr>
            <w:r>
              <w:t>Working on PowerPoint Slides</w:t>
            </w:r>
          </w:p>
        </w:tc>
      </w:tr>
      <w:tr w:rsidR="002B2D13" w:rsidRPr="00D60069" w14:paraId="2CEA8AE2" w14:textId="77777777" w:rsidTr="00E048B4">
        <w:sdt>
          <w:sdtPr>
            <w:id w:val="-906145096"/>
            <w:placeholder>
              <w:docPart w:val="F61F058DD1834033807F5FD6381831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2B47BF9B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7A8E5DE5" w14:textId="12303BEC" w:rsidR="002B2D13" w:rsidRPr="00D60069" w:rsidRDefault="00257826" w:rsidP="00D60069">
            <w:pPr>
              <w:spacing w:after="80"/>
            </w:pPr>
            <w:r>
              <w:t xml:space="preserve">Julian </w:t>
            </w:r>
            <w:proofErr w:type="spellStart"/>
            <w:r>
              <w:t>Hame</w:t>
            </w:r>
            <w:proofErr w:type="spellEnd"/>
          </w:p>
        </w:tc>
        <w:tc>
          <w:tcPr>
            <w:tcW w:w="1779" w:type="dxa"/>
          </w:tcPr>
          <w:p w14:paraId="42B50A0F" w14:textId="77777777" w:rsidR="002B2D13" w:rsidRPr="00D60069" w:rsidRDefault="004259A8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739BD6A206E7428BB9B6477A3ABFC2C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364FC2A2" w14:textId="21A46BB9" w:rsidR="002B2D13" w:rsidRPr="00D60069" w:rsidRDefault="00257826" w:rsidP="00D60069">
            <w:pPr>
              <w:spacing w:after="80"/>
            </w:pPr>
            <w:r>
              <w:t>Adriana Coronel</w:t>
            </w:r>
          </w:p>
        </w:tc>
      </w:tr>
      <w:tr w:rsidR="002B2D13" w:rsidRPr="00D60069" w14:paraId="252C019C" w14:textId="77777777" w:rsidTr="00E048B4">
        <w:tc>
          <w:tcPr>
            <w:tcW w:w="1946" w:type="dxa"/>
          </w:tcPr>
          <w:p w14:paraId="3CDEC543" w14:textId="77777777" w:rsidR="002B2D13" w:rsidRPr="00D60069" w:rsidRDefault="004259A8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7689094F01F6436A91068139A2032F7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494267EB" w14:textId="4ADFE143" w:rsidR="002B2D13" w:rsidRPr="00D60069" w:rsidRDefault="00257826" w:rsidP="00D60069">
            <w:pPr>
              <w:spacing w:after="80"/>
            </w:pPr>
            <w:r>
              <w:t>Minutes Tracked on Discord</w:t>
            </w:r>
          </w:p>
        </w:tc>
        <w:tc>
          <w:tcPr>
            <w:tcW w:w="1779" w:type="dxa"/>
          </w:tcPr>
          <w:p w14:paraId="13996E47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00284D59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257826" w14:paraId="443AE591" w14:textId="77777777" w:rsidTr="00E048B4">
        <w:tc>
          <w:tcPr>
            <w:tcW w:w="1980" w:type="dxa"/>
            <w:tcMar>
              <w:top w:w="144" w:type="dxa"/>
            </w:tcMar>
          </w:tcPr>
          <w:p w14:paraId="244692F2" w14:textId="77777777" w:rsidR="002B2D13" w:rsidRPr="00D60069" w:rsidRDefault="004259A8">
            <w:pPr>
              <w:pStyle w:val="Heading2"/>
            </w:pPr>
            <w:sdt>
              <w:sdtPr>
                <w:id w:val="1643469904"/>
                <w:placeholder>
                  <w:docPart w:val="BB2E7DDA704B4236B4494C330750A05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42800489" w14:textId="226EFA33" w:rsidR="002B2D13" w:rsidRPr="00257826" w:rsidRDefault="00257826" w:rsidP="00D62E01">
            <w:r w:rsidRPr="00257826">
              <w:t>Adriana C, Julian H, Michael S</w:t>
            </w:r>
          </w:p>
        </w:tc>
      </w:tr>
      <w:tr w:rsidR="002B2D13" w:rsidRPr="00D60069" w14:paraId="404802D6" w14:textId="77777777" w:rsidTr="00E048B4">
        <w:tc>
          <w:tcPr>
            <w:tcW w:w="1980" w:type="dxa"/>
          </w:tcPr>
          <w:p w14:paraId="2285D7CD" w14:textId="77777777" w:rsidR="002B2D13" w:rsidRPr="00D60069" w:rsidRDefault="004259A8">
            <w:pPr>
              <w:pStyle w:val="Heading2"/>
            </w:pPr>
            <w:sdt>
              <w:sdtPr>
                <w:id w:val="-1255275818"/>
                <w:placeholder>
                  <w:docPart w:val="4D02FF09D11A4C60AC2AC31D1774B44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03B48B13" w14:textId="06F123FD" w:rsidR="002B2D13" w:rsidRPr="00D60069" w:rsidRDefault="00257826">
            <w:r>
              <w:t>Assigned Case Study</w:t>
            </w:r>
          </w:p>
        </w:tc>
      </w:tr>
      <w:tr w:rsidR="002B2D13" w:rsidRPr="00D60069" w14:paraId="55708561" w14:textId="77777777" w:rsidTr="00E048B4">
        <w:tc>
          <w:tcPr>
            <w:tcW w:w="1980" w:type="dxa"/>
          </w:tcPr>
          <w:p w14:paraId="25A1A8A8" w14:textId="77777777" w:rsidR="002B2D13" w:rsidRPr="00D60069" w:rsidRDefault="004259A8">
            <w:pPr>
              <w:pStyle w:val="Heading2"/>
            </w:pPr>
            <w:sdt>
              <w:sdtPr>
                <w:id w:val="681237791"/>
                <w:placeholder>
                  <w:docPart w:val="211318449F114ED88F4F2327D0E401A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45CFF180" w14:textId="7C7A954C" w:rsidR="002B2D13" w:rsidRPr="00D60069" w:rsidRDefault="00257826" w:rsidP="00D62E01">
            <w:r>
              <w:t>Electronic Device</w:t>
            </w:r>
          </w:p>
        </w:tc>
      </w:tr>
    </w:tbl>
    <w:p w14:paraId="58B9B7D3" w14:textId="499F6D62" w:rsidR="002B2D13" w:rsidRPr="00D60069" w:rsidRDefault="004259A8">
      <w:pPr>
        <w:pStyle w:val="Heading1"/>
      </w:pPr>
      <w:r>
        <w:t xml:space="preserve">60 </w:t>
      </w:r>
      <w:sdt>
        <w:sdtPr>
          <w:id w:val="-2901889"/>
          <w:placeholder>
            <w:docPart w:val="29F43AC39FCB4DD698CEA6FE570B7827"/>
          </w:placeholder>
          <w:temporary/>
          <w:showingPlcHdr/>
          <w15:appearance w15:val="hidden"/>
        </w:sdtPr>
        <w:sdtEndPr/>
        <w:sdtContent>
          <w:r w:rsidR="006344A8" w:rsidRPr="00D60069">
            <w:t>Minutes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F176CD7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67CDEE78" w14:textId="77777777" w:rsidR="002B2D13" w:rsidRPr="00D60069" w:rsidRDefault="004259A8">
            <w:pPr>
              <w:pStyle w:val="Heading2"/>
            </w:pPr>
            <w:sdt>
              <w:sdtPr>
                <w:id w:val="90904773"/>
                <w:placeholder>
                  <w:docPart w:val="78C84DBD35F44AADAB0D9D21871A7BF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242631C" w14:textId="4652B94D" w:rsidR="002B2D13" w:rsidRPr="00D60069" w:rsidRDefault="00257826">
            <w:r>
              <w:t xml:space="preserve">Work on PowerPoint Slides and Research </w:t>
            </w:r>
          </w:p>
        </w:tc>
        <w:tc>
          <w:tcPr>
            <w:tcW w:w="1324" w:type="dxa"/>
          </w:tcPr>
          <w:p w14:paraId="27E10A22" w14:textId="77777777" w:rsidR="002B2D13" w:rsidRPr="00D60069" w:rsidRDefault="004259A8">
            <w:pPr>
              <w:pStyle w:val="Heading2"/>
            </w:pPr>
            <w:sdt>
              <w:sdtPr>
                <w:id w:val="1737199064"/>
                <w:placeholder>
                  <w:docPart w:val="1B6902A79716463E96798DE4AD06720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F4E6F79" w14:textId="3BB8E462" w:rsidR="002B2D13" w:rsidRPr="00D60069" w:rsidRDefault="00257826">
            <w:r>
              <w:t>Adriana Coronel</w:t>
            </w:r>
          </w:p>
        </w:tc>
      </w:tr>
    </w:tbl>
    <w:p w14:paraId="40B765EC" w14:textId="77777777" w:rsidR="002B2D13" w:rsidRPr="00D60069" w:rsidRDefault="004259A8">
      <w:pPr>
        <w:pStyle w:val="Heading4"/>
      </w:pPr>
      <w:sdt>
        <w:sdtPr>
          <w:id w:val="-391195506"/>
          <w:placeholder>
            <w:docPart w:val="21FB396C54854A07BA8E4FE7AD72BA5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56CDE547" w14:textId="04341961" w:rsidR="002B2D13" w:rsidRDefault="00CD4B17" w:rsidP="00CD4B17">
      <w:pPr>
        <w:pStyle w:val="ListParagraph"/>
        <w:numPr>
          <w:ilvl w:val="0"/>
          <w:numId w:val="8"/>
        </w:numPr>
      </w:pPr>
      <w:r>
        <w:t>Research on prior/current state of social and finance application</w:t>
      </w:r>
    </w:p>
    <w:p w14:paraId="23A967C3" w14:textId="034E604D" w:rsidR="004259A8" w:rsidRPr="00D60069" w:rsidRDefault="004259A8" w:rsidP="004259A8">
      <w:pPr>
        <w:pStyle w:val="ListParagraph"/>
        <w:numPr>
          <w:ilvl w:val="0"/>
          <w:numId w:val="8"/>
        </w:numPr>
      </w:pPr>
      <w:r>
        <w:t>Break-down and further discussions of our social-finance application</w:t>
      </w:r>
    </w:p>
    <w:p w14:paraId="33E1A6C4" w14:textId="77777777" w:rsidR="002B2D13" w:rsidRPr="00D60069" w:rsidRDefault="004259A8">
      <w:pPr>
        <w:pStyle w:val="Heading4"/>
      </w:pPr>
      <w:sdt>
        <w:sdtPr>
          <w:id w:val="1574465788"/>
          <w:placeholder>
            <w:docPart w:val="7063EF8272D147BFAC992A20E0DF6A9A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72C77C1A" w14:textId="5B4E17FF" w:rsidR="002B2D13" w:rsidRPr="00D60069" w:rsidRDefault="004259A8">
      <w:r>
        <w:t>Collaboration on the PowerPoint slides as well as each person working on a certain section.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3060"/>
        <w:gridCol w:w="1854"/>
        <w:gridCol w:w="396"/>
        <w:gridCol w:w="3060"/>
        <w:gridCol w:w="1854"/>
      </w:tblGrid>
      <w:tr w:rsidR="002B2D13" w:rsidRPr="00D60069" w14:paraId="43B427CE" w14:textId="77777777" w:rsidTr="001E0877">
        <w:trPr>
          <w:tblHeader/>
        </w:trPr>
        <w:tc>
          <w:tcPr>
            <w:tcW w:w="5310" w:type="dxa"/>
            <w:gridSpan w:val="3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69F0D58C" w14:textId="77777777" w:rsidR="002B2D13" w:rsidRPr="00D60069" w:rsidRDefault="004259A8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51D5CED113394162B3C5B1946213E45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573D4F79" w14:textId="77777777" w:rsidR="002B2D13" w:rsidRPr="00D60069" w:rsidRDefault="004259A8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BAAF3B37DEE540BBB366237146AB380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661EB936" w14:textId="77777777" w:rsidR="002B2D13" w:rsidRPr="00D60069" w:rsidRDefault="004259A8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AFC484F2AC624DFFBDB33CCB3024CD5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5A52CBBB" w14:textId="77777777" w:rsidTr="00D60069">
        <w:tc>
          <w:tcPr>
            <w:tcW w:w="5310" w:type="dxa"/>
            <w:gridSpan w:val="3"/>
          </w:tcPr>
          <w:p w14:paraId="7167E5D8" w14:textId="6B92793E" w:rsidR="002B2D13" w:rsidRPr="00D60069" w:rsidRDefault="004259A8" w:rsidP="00D60069">
            <w:pPr>
              <w:pStyle w:val="ListBullet"/>
              <w:spacing w:after="80"/>
            </w:pPr>
            <w:r>
              <w:t>Introductory Slides</w:t>
            </w:r>
          </w:p>
        </w:tc>
        <w:tc>
          <w:tcPr>
            <w:tcW w:w="3060" w:type="dxa"/>
          </w:tcPr>
          <w:p w14:paraId="39E991C5" w14:textId="2F782439" w:rsidR="002B2D13" w:rsidRPr="00D60069" w:rsidRDefault="004259A8" w:rsidP="00D60069">
            <w:pPr>
              <w:spacing w:after="80"/>
            </w:pPr>
            <w:r>
              <w:t>Michael So</w:t>
            </w:r>
          </w:p>
        </w:tc>
        <w:tc>
          <w:tcPr>
            <w:tcW w:w="1854" w:type="dxa"/>
          </w:tcPr>
          <w:p w14:paraId="508A079C" w14:textId="50509565" w:rsidR="002B2D13" w:rsidRPr="00D60069" w:rsidRDefault="004259A8" w:rsidP="00D60069">
            <w:pPr>
              <w:spacing w:after="80"/>
            </w:pPr>
            <w:r>
              <w:t>N/A</w:t>
            </w:r>
          </w:p>
        </w:tc>
      </w:tr>
      <w:tr w:rsidR="002B2D13" w:rsidRPr="00D60069" w14:paraId="0B651747" w14:textId="77777777" w:rsidTr="00D60069">
        <w:tc>
          <w:tcPr>
            <w:tcW w:w="5310" w:type="dxa"/>
            <w:gridSpan w:val="3"/>
          </w:tcPr>
          <w:p w14:paraId="355E9987" w14:textId="17B06DC1" w:rsidR="002B2D13" w:rsidRPr="00D60069" w:rsidRDefault="004259A8" w:rsidP="00D60069">
            <w:pPr>
              <w:pStyle w:val="ListBullet"/>
              <w:spacing w:after="80"/>
            </w:pPr>
            <w:r>
              <w:t>Market Analysis</w:t>
            </w:r>
          </w:p>
        </w:tc>
        <w:tc>
          <w:tcPr>
            <w:tcW w:w="3060" w:type="dxa"/>
          </w:tcPr>
          <w:p w14:paraId="0934ACA8" w14:textId="5AFE08B9" w:rsidR="002B2D13" w:rsidRPr="00D60069" w:rsidRDefault="004259A8" w:rsidP="00D60069">
            <w:pPr>
              <w:spacing w:after="80"/>
            </w:pPr>
            <w:r>
              <w:t>Adriana Coronel</w:t>
            </w:r>
          </w:p>
        </w:tc>
        <w:tc>
          <w:tcPr>
            <w:tcW w:w="1854" w:type="dxa"/>
          </w:tcPr>
          <w:p w14:paraId="44D06FFD" w14:textId="6F68E9AE" w:rsidR="002B2D13" w:rsidRPr="00D60069" w:rsidRDefault="004259A8" w:rsidP="00D60069">
            <w:pPr>
              <w:spacing w:after="80"/>
            </w:pPr>
            <w:r>
              <w:t>11/28</w:t>
            </w:r>
          </w:p>
        </w:tc>
      </w:tr>
      <w:tr w:rsidR="002B2D13" w:rsidRPr="00D60069" w14:paraId="00690509" w14:textId="77777777" w:rsidTr="00D60069">
        <w:tc>
          <w:tcPr>
            <w:tcW w:w="5310" w:type="dxa"/>
            <w:gridSpan w:val="3"/>
            <w:tcMar>
              <w:bottom w:w="288" w:type="dxa"/>
            </w:tcMar>
          </w:tcPr>
          <w:p w14:paraId="403AB484" w14:textId="6D91216F" w:rsidR="002B2D13" w:rsidRPr="00D60069" w:rsidRDefault="004259A8" w:rsidP="00D60069">
            <w:pPr>
              <w:pStyle w:val="ListBullet"/>
              <w:spacing w:after="80"/>
            </w:pPr>
            <w:r>
              <w:t>Application Proposal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72C0EDC" w14:textId="4573BFD8" w:rsidR="002B2D13" w:rsidRPr="00D60069" w:rsidRDefault="004259A8" w:rsidP="00D60069">
            <w:pPr>
              <w:spacing w:after="80"/>
            </w:pPr>
            <w:r>
              <w:t xml:space="preserve">Julian </w:t>
            </w:r>
            <w:proofErr w:type="spellStart"/>
            <w:r>
              <w:t>Hame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6042DEC5" w14:textId="09C3C96A" w:rsidR="002B2D13" w:rsidRPr="00D60069" w:rsidRDefault="004259A8" w:rsidP="00D60069">
            <w:pPr>
              <w:spacing w:after="80"/>
            </w:pPr>
            <w:r>
              <w:t>11/28</w:t>
            </w:r>
          </w:p>
        </w:tc>
      </w:tr>
      <w:bookmarkEnd w:id="1"/>
      <w:tr w:rsidR="004259A8" w:rsidRPr="00D60069" w14:paraId="393A84CD" w14:textId="77777777" w:rsidTr="00284200">
        <w:trPr>
          <w:gridAfter w:val="3"/>
          <w:wAfter w:w="5310" w:type="dxa"/>
        </w:trPr>
        <w:tc>
          <w:tcPr>
            <w:tcW w:w="3060" w:type="dxa"/>
          </w:tcPr>
          <w:p w14:paraId="7F8BEE95" w14:textId="6C1D42BD" w:rsidR="004259A8" w:rsidRPr="00D60069" w:rsidRDefault="004259A8" w:rsidP="00284200">
            <w:pPr>
              <w:spacing w:after="80"/>
            </w:pPr>
          </w:p>
        </w:tc>
        <w:tc>
          <w:tcPr>
            <w:tcW w:w="1854" w:type="dxa"/>
          </w:tcPr>
          <w:p w14:paraId="364CBEA5" w14:textId="54661AC1" w:rsidR="004259A8" w:rsidRPr="00D60069" w:rsidRDefault="004259A8" w:rsidP="00284200">
            <w:pPr>
              <w:spacing w:after="80"/>
            </w:pPr>
          </w:p>
        </w:tc>
      </w:tr>
      <w:tr w:rsidR="004259A8" w:rsidRPr="00D60069" w14:paraId="0A1FC3AA" w14:textId="77777777" w:rsidTr="00284200">
        <w:trPr>
          <w:gridAfter w:val="3"/>
          <w:wAfter w:w="5310" w:type="dxa"/>
        </w:trPr>
        <w:tc>
          <w:tcPr>
            <w:tcW w:w="3060" w:type="dxa"/>
            <w:tcMar>
              <w:bottom w:w="288" w:type="dxa"/>
            </w:tcMar>
          </w:tcPr>
          <w:p w14:paraId="0F942186" w14:textId="2F84D04F" w:rsidR="004259A8" w:rsidRPr="00D60069" w:rsidRDefault="004259A8" w:rsidP="00284200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40D6C3BB" w14:textId="55BC2FDB" w:rsidR="004259A8" w:rsidRPr="00D60069" w:rsidRDefault="004259A8" w:rsidP="00284200">
            <w:pPr>
              <w:spacing w:after="80"/>
            </w:pPr>
          </w:p>
        </w:tc>
      </w:tr>
    </w:tbl>
    <w:p w14:paraId="7FA2055B" w14:textId="77777777" w:rsidR="002B2D13" w:rsidRPr="00D60069" w:rsidRDefault="004259A8">
      <w:pPr>
        <w:pStyle w:val="Heading1"/>
      </w:pPr>
      <w:sdt>
        <w:sdtPr>
          <w:id w:val="-1794281877"/>
          <w:placeholder>
            <w:docPart w:val="2392D780A4C846F2B2921378B8E7921F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05B46188" w14:textId="77777777" w:rsidR="002B2D13" w:rsidRPr="00D60069" w:rsidRDefault="004259A8">
      <w:pPr>
        <w:pStyle w:val="Heading4"/>
      </w:pPr>
      <w:sdt>
        <w:sdtPr>
          <w:id w:val="2125887421"/>
          <w:placeholder>
            <w:docPart w:val="8B42DF8C386A4EE6820C676ACEE3DBEC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740E606A" w14:textId="3230AF98" w:rsidR="002B2D13" w:rsidRPr="00D60069" w:rsidRDefault="004259A8">
      <w:r>
        <w:t>N/A</w:t>
      </w:r>
    </w:p>
    <w:p w14:paraId="6695C3AF" w14:textId="77777777" w:rsidR="002B2D13" w:rsidRPr="00D60069" w:rsidRDefault="004259A8">
      <w:pPr>
        <w:pStyle w:val="Heading4"/>
      </w:pPr>
      <w:sdt>
        <w:sdtPr>
          <w:id w:val="-671956156"/>
          <w:placeholder>
            <w:docPart w:val="7868BF9CBF414FE39445D6FAD237C432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1A80F01C" w14:textId="159F0060" w:rsidR="002B2D13" w:rsidRPr="00D60069" w:rsidRDefault="004259A8">
      <w:r>
        <w:t>Google Slides, Google Docs, Discord</w:t>
      </w:r>
    </w:p>
    <w:p w14:paraId="5F882C59" w14:textId="77777777" w:rsidR="002B2D13" w:rsidRPr="00D60069" w:rsidRDefault="004259A8">
      <w:pPr>
        <w:pStyle w:val="Heading4"/>
      </w:pPr>
      <w:sdt>
        <w:sdtPr>
          <w:id w:val="1633520843"/>
          <w:placeholder>
            <w:docPart w:val="C1C08283389144B3AA6FC31A85C934FF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14:paraId="061A4BCB" w14:textId="5228997A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7442" w14:textId="77777777" w:rsidR="00257826" w:rsidRDefault="00257826">
      <w:pPr>
        <w:spacing w:before="0" w:after="0"/>
      </w:pPr>
      <w:r>
        <w:separator/>
      </w:r>
    </w:p>
  </w:endnote>
  <w:endnote w:type="continuationSeparator" w:id="0">
    <w:p w14:paraId="4B8E6E90" w14:textId="77777777" w:rsidR="00257826" w:rsidRDefault="002578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5CD687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A6F15" w14:textId="77777777" w:rsidR="00257826" w:rsidRDefault="00257826">
      <w:pPr>
        <w:spacing w:before="0" w:after="0"/>
      </w:pPr>
      <w:r>
        <w:separator/>
      </w:r>
    </w:p>
  </w:footnote>
  <w:footnote w:type="continuationSeparator" w:id="0">
    <w:p w14:paraId="4F42AE07" w14:textId="77777777" w:rsidR="00257826" w:rsidRDefault="0025782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F3A2DF0"/>
    <w:multiLevelType w:val="hybridMultilevel"/>
    <w:tmpl w:val="1C92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34DD7"/>
    <w:multiLevelType w:val="hybridMultilevel"/>
    <w:tmpl w:val="FDE2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2300153">
    <w:abstractNumId w:val="4"/>
  </w:num>
  <w:num w:numId="2" w16cid:durableId="458186717">
    <w:abstractNumId w:val="5"/>
  </w:num>
  <w:num w:numId="3" w16cid:durableId="699554277">
    <w:abstractNumId w:val="1"/>
  </w:num>
  <w:num w:numId="4" w16cid:durableId="1983001201">
    <w:abstractNumId w:val="0"/>
  </w:num>
  <w:num w:numId="5" w16cid:durableId="1629358261">
    <w:abstractNumId w:val="1"/>
    <w:lvlOverride w:ilvl="0">
      <w:startOverride w:val="1"/>
    </w:lvlOverride>
  </w:num>
  <w:num w:numId="6" w16cid:durableId="968708628">
    <w:abstractNumId w:val="1"/>
    <w:lvlOverride w:ilvl="0">
      <w:startOverride w:val="1"/>
    </w:lvlOverride>
  </w:num>
  <w:num w:numId="7" w16cid:durableId="333844180">
    <w:abstractNumId w:val="2"/>
  </w:num>
  <w:num w:numId="8" w16cid:durableId="77753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1E0877"/>
    <w:rsid w:val="00257826"/>
    <w:rsid w:val="002B2D13"/>
    <w:rsid w:val="0034721D"/>
    <w:rsid w:val="003D5BF7"/>
    <w:rsid w:val="003F257D"/>
    <w:rsid w:val="004259A8"/>
    <w:rsid w:val="005A7328"/>
    <w:rsid w:val="006344A8"/>
    <w:rsid w:val="00734EEC"/>
    <w:rsid w:val="007F04FA"/>
    <w:rsid w:val="00CD4B17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5AC4AB"/>
  <w15:docId w15:val="{36D98F18-5935-41C5-89C3-B07CA10B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25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\Downloads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FC68AF234B495182379741086F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70A89-BC41-40D9-BB65-35968069A53D}"/>
      </w:docPartPr>
      <w:docPartBody>
        <w:p w:rsidR="00000000" w:rsidRDefault="007237FC">
          <w:pPr>
            <w:pStyle w:val="76FC68AF234B495182379741086F73F7"/>
          </w:pPr>
          <w:r w:rsidRPr="00E048B4">
            <w:t>Meeting called by:</w:t>
          </w:r>
        </w:p>
      </w:docPartBody>
    </w:docPart>
    <w:docPart>
      <w:docPartPr>
        <w:name w:val="29530966794E446B969CB579AFC05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DBD46-6DB4-4223-ABAD-E6066DC8DA80}"/>
      </w:docPartPr>
      <w:docPartBody>
        <w:p w:rsidR="00000000" w:rsidRDefault="007237FC">
          <w:pPr>
            <w:pStyle w:val="29530966794E446B969CB579AFC05783"/>
          </w:pPr>
          <w:r w:rsidRPr="00E048B4">
            <w:t>Type of meeting:</w:t>
          </w:r>
        </w:p>
      </w:docPartBody>
    </w:docPart>
    <w:docPart>
      <w:docPartPr>
        <w:name w:val="F61F058DD1834033807F5FD638183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A7742-AED8-4403-980E-30B5E29C2441}"/>
      </w:docPartPr>
      <w:docPartBody>
        <w:p w:rsidR="00000000" w:rsidRDefault="007237FC">
          <w:pPr>
            <w:pStyle w:val="F61F058DD1834033807F5FD638183112"/>
          </w:pPr>
          <w:r w:rsidRPr="00E048B4">
            <w:t>Facilitator:</w:t>
          </w:r>
        </w:p>
      </w:docPartBody>
    </w:docPart>
    <w:docPart>
      <w:docPartPr>
        <w:name w:val="739BD6A206E7428BB9B6477A3ABFC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7E42C-D774-4C38-97F1-AAB0F365F75D}"/>
      </w:docPartPr>
      <w:docPartBody>
        <w:p w:rsidR="00000000" w:rsidRDefault="007237FC">
          <w:pPr>
            <w:pStyle w:val="739BD6A206E7428BB9B6477A3ABFC2C7"/>
          </w:pPr>
          <w:r w:rsidRPr="00E048B4">
            <w:t>Note taker:</w:t>
          </w:r>
        </w:p>
      </w:docPartBody>
    </w:docPart>
    <w:docPart>
      <w:docPartPr>
        <w:name w:val="7689094F01F6436A91068139A2032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8ABA6-3A98-45C6-B967-63A18309FF28}"/>
      </w:docPartPr>
      <w:docPartBody>
        <w:p w:rsidR="00000000" w:rsidRDefault="007237FC">
          <w:pPr>
            <w:pStyle w:val="7689094F01F6436A91068139A2032F7A"/>
          </w:pPr>
          <w:r w:rsidRPr="00E048B4">
            <w:t>Timekeeper:</w:t>
          </w:r>
        </w:p>
      </w:docPartBody>
    </w:docPart>
    <w:docPart>
      <w:docPartPr>
        <w:name w:val="BB2E7DDA704B4236B4494C330750A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E47CE-0451-4AB6-9639-F0AFCD9D2AEE}"/>
      </w:docPartPr>
      <w:docPartBody>
        <w:p w:rsidR="00000000" w:rsidRDefault="007237FC">
          <w:pPr>
            <w:pStyle w:val="BB2E7DDA704B4236B4494C330750A054"/>
          </w:pPr>
          <w:r>
            <w:t>Attendees:</w:t>
          </w:r>
        </w:p>
      </w:docPartBody>
    </w:docPart>
    <w:docPart>
      <w:docPartPr>
        <w:name w:val="4D02FF09D11A4C60AC2AC31D1774B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1A474-A0AD-4F53-B2B0-200EC81B7AB7}"/>
      </w:docPartPr>
      <w:docPartBody>
        <w:p w:rsidR="00000000" w:rsidRDefault="007237FC">
          <w:pPr>
            <w:pStyle w:val="4D02FF09D11A4C60AC2AC31D1774B44B"/>
          </w:pPr>
          <w:r>
            <w:t>Please read:</w:t>
          </w:r>
        </w:p>
      </w:docPartBody>
    </w:docPart>
    <w:docPart>
      <w:docPartPr>
        <w:name w:val="211318449F114ED88F4F2327D0E4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EBA7-1E00-4C56-B3DB-9A87D4C83384}"/>
      </w:docPartPr>
      <w:docPartBody>
        <w:p w:rsidR="00000000" w:rsidRDefault="007237FC">
          <w:pPr>
            <w:pStyle w:val="211318449F114ED88F4F2327D0E401AE"/>
          </w:pPr>
          <w:r>
            <w:t>Please bring:</w:t>
          </w:r>
        </w:p>
      </w:docPartBody>
    </w:docPart>
    <w:docPart>
      <w:docPartPr>
        <w:name w:val="29F43AC39FCB4DD698CEA6FE570B7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B0223-54B1-403A-B1EC-50402841CF53}"/>
      </w:docPartPr>
      <w:docPartBody>
        <w:p w:rsidR="00000000" w:rsidRDefault="007237FC">
          <w:pPr>
            <w:pStyle w:val="29F43AC39FCB4DD698CEA6FE570B7827"/>
          </w:pPr>
          <w:r>
            <w:t>Minutes</w:t>
          </w:r>
        </w:p>
      </w:docPartBody>
    </w:docPart>
    <w:docPart>
      <w:docPartPr>
        <w:name w:val="78C84DBD35F44AADAB0D9D21871A7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184DA-E46B-4CE4-B039-48AC7A92927A}"/>
      </w:docPartPr>
      <w:docPartBody>
        <w:p w:rsidR="00000000" w:rsidRDefault="007237FC">
          <w:pPr>
            <w:pStyle w:val="78C84DBD35F44AADAB0D9D21871A7BF9"/>
          </w:pPr>
          <w:r>
            <w:t>Agenda item:</w:t>
          </w:r>
        </w:p>
      </w:docPartBody>
    </w:docPart>
    <w:docPart>
      <w:docPartPr>
        <w:name w:val="1B6902A79716463E96798DE4AD067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BE4C1-4681-4CB7-AFF5-3F4B7C91661A}"/>
      </w:docPartPr>
      <w:docPartBody>
        <w:p w:rsidR="00000000" w:rsidRDefault="007237FC">
          <w:pPr>
            <w:pStyle w:val="1B6902A79716463E96798DE4AD06720B"/>
          </w:pPr>
          <w:r>
            <w:t>Presenter:</w:t>
          </w:r>
        </w:p>
      </w:docPartBody>
    </w:docPart>
    <w:docPart>
      <w:docPartPr>
        <w:name w:val="21FB396C54854A07BA8E4FE7AD72B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0F8F9-5A90-4873-8D47-65FC86F134CF}"/>
      </w:docPartPr>
      <w:docPartBody>
        <w:p w:rsidR="00000000" w:rsidRDefault="007237FC">
          <w:pPr>
            <w:pStyle w:val="21FB396C54854A07BA8E4FE7AD72BA54"/>
          </w:pPr>
          <w:r>
            <w:t>Discussion:</w:t>
          </w:r>
        </w:p>
      </w:docPartBody>
    </w:docPart>
    <w:docPart>
      <w:docPartPr>
        <w:name w:val="7063EF8272D147BFAC992A20E0DF6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A5152-DF25-4BB1-B258-C89598E53C99}"/>
      </w:docPartPr>
      <w:docPartBody>
        <w:p w:rsidR="00000000" w:rsidRDefault="007237FC">
          <w:pPr>
            <w:pStyle w:val="7063EF8272D147BFAC992A20E0DF6A9A"/>
          </w:pPr>
          <w:r>
            <w:t>Conclusions:</w:t>
          </w:r>
        </w:p>
      </w:docPartBody>
    </w:docPart>
    <w:docPart>
      <w:docPartPr>
        <w:name w:val="51D5CED113394162B3C5B1946213E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06602-7DB1-4585-9873-D7CABD983C4C}"/>
      </w:docPartPr>
      <w:docPartBody>
        <w:p w:rsidR="00000000" w:rsidRDefault="007237FC">
          <w:pPr>
            <w:pStyle w:val="51D5CED113394162B3C5B1946213E459"/>
          </w:pPr>
          <w:r>
            <w:t>Action items</w:t>
          </w:r>
        </w:p>
      </w:docPartBody>
    </w:docPart>
    <w:docPart>
      <w:docPartPr>
        <w:name w:val="BAAF3B37DEE540BBB366237146AB3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4BC09-0A14-47B6-AFEB-5ABB16E88891}"/>
      </w:docPartPr>
      <w:docPartBody>
        <w:p w:rsidR="00000000" w:rsidRDefault="007237FC">
          <w:pPr>
            <w:pStyle w:val="BAAF3B37DEE540BBB366237146AB380C"/>
          </w:pPr>
          <w:r>
            <w:t>Person responsible</w:t>
          </w:r>
        </w:p>
      </w:docPartBody>
    </w:docPart>
    <w:docPart>
      <w:docPartPr>
        <w:name w:val="AFC484F2AC624DFFBDB33CCB3024C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68424-794D-4563-B817-D1133F834B88}"/>
      </w:docPartPr>
      <w:docPartBody>
        <w:p w:rsidR="00000000" w:rsidRDefault="007237FC">
          <w:pPr>
            <w:pStyle w:val="AFC484F2AC624DFFBDB33CCB3024CD53"/>
          </w:pPr>
          <w:r>
            <w:t>Deadline</w:t>
          </w:r>
        </w:p>
      </w:docPartBody>
    </w:docPart>
    <w:docPart>
      <w:docPartPr>
        <w:name w:val="2392D780A4C846F2B2921378B8E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3017-EE1E-4392-9C59-DBCF10F7A1C3}"/>
      </w:docPartPr>
      <w:docPartBody>
        <w:p w:rsidR="00000000" w:rsidRDefault="007237FC">
          <w:pPr>
            <w:pStyle w:val="2392D780A4C846F2B2921378B8E7921F"/>
          </w:pPr>
          <w:r>
            <w:t>Other Information</w:t>
          </w:r>
        </w:p>
      </w:docPartBody>
    </w:docPart>
    <w:docPart>
      <w:docPartPr>
        <w:name w:val="8B42DF8C386A4EE6820C676ACEE3D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3BF43-4CF9-4F64-859F-ED0EA3DDB86B}"/>
      </w:docPartPr>
      <w:docPartBody>
        <w:p w:rsidR="00000000" w:rsidRDefault="007237FC">
          <w:pPr>
            <w:pStyle w:val="8B42DF8C386A4EE6820C676ACEE3DBEC"/>
          </w:pPr>
          <w:r>
            <w:t>Observers:</w:t>
          </w:r>
        </w:p>
      </w:docPartBody>
    </w:docPart>
    <w:docPart>
      <w:docPartPr>
        <w:name w:val="7868BF9CBF414FE39445D6FAD237C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4BABB-B6F2-4141-B7B1-8B4125AC243C}"/>
      </w:docPartPr>
      <w:docPartBody>
        <w:p w:rsidR="00000000" w:rsidRDefault="007237FC">
          <w:pPr>
            <w:pStyle w:val="7868BF9CBF414FE39445D6FAD237C432"/>
          </w:pPr>
          <w:r>
            <w:t>Resources:</w:t>
          </w:r>
        </w:p>
      </w:docPartBody>
    </w:docPart>
    <w:docPart>
      <w:docPartPr>
        <w:name w:val="C1C08283389144B3AA6FC31A85C93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CECB2-1F8C-4BBA-B531-4AC0709B1D0C}"/>
      </w:docPartPr>
      <w:docPartBody>
        <w:p w:rsidR="00000000" w:rsidRDefault="007237FC">
          <w:pPr>
            <w:pStyle w:val="C1C08283389144B3AA6FC31A85C934FF"/>
          </w:pPr>
          <w:r>
            <w:t>Special notes:</w:t>
          </w:r>
        </w:p>
      </w:docPartBody>
    </w:docPart>
    <w:docPart>
      <w:docPartPr>
        <w:name w:val="EB0C578A3C454F92A3BEB1D16296A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C2F6B-0C37-414D-8257-D0FDD0278E0E}"/>
      </w:docPartPr>
      <w:docPartBody>
        <w:p w:rsidR="00000000" w:rsidRDefault="007237FC" w:rsidP="007237FC">
          <w:pPr>
            <w:pStyle w:val="EB0C578A3C454F92A3BEB1D16296A2B9"/>
          </w:pPr>
          <w:r>
            <w:t>Team Meeting</w:t>
          </w:r>
        </w:p>
      </w:docPartBody>
    </w:docPart>
    <w:docPart>
      <w:docPartPr>
        <w:name w:val="C123E31DDA024F039766B386648A4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C606-0294-40BC-A3B9-2D5E35496B02}"/>
      </w:docPartPr>
      <w:docPartBody>
        <w:p w:rsidR="00000000" w:rsidRDefault="007237FC" w:rsidP="007237FC">
          <w:pPr>
            <w:pStyle w:val="C123E31DDA024F039766B386648A4C44"/>
          </w:pPr>
          <w:r>
            <w:t>Date</w:t>
          </w:r>
        </w:p>
      </w:docPartBody>
    </w:docPart>
    <w:docPart>
      <w:docPartPr>
        <w:name w:val="5FFEAD0C92A945D39D1F682097E2B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F2842-A3E4-4D18-86A8-741203B8DB36}"/>
      </w:docPartPr>
      <w:docPartBody>
        <w:p w:rsidR="00000000" w:rsidRDefault="007237FC" w:rsidP="007237FC">
          <w:pPr>
            <w:pStyle w:val="5FFEAD0C92A945D39D1F682097E2B007"/>
          </w:pPr>
          <w:r>
            <w:t>Time</w:t>
          </w:r>
        </w:p>
      </w:docPartBody>
    </w:docPart>
    <w:docPart>
      <w:docPartPr>
        <w:name w:val="24ED47A2AD0F41169D20431179EBD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6754-2083-43A1-ABB8-AC060DCC7A83}"/>
      </w:docPartPr>
      <w:docPartBody>
        <w:p w:rsidR="00000000" w:rsidRDefault="007237FC" w:rsidP="007237FC">
          <w:pPr>
            <w:pStyle w:val="24ED47A2AD0F41169D20431179EBD504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FC"/>
    <w:rsid w:val="007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BE403F9B74B6AA316C6409B29A968">
    <w:name w:val="04DBE403F9B74B6AA316C6409B29A968"/>
  </w:style>
  <w:style w:type="paragraph" w:customStyle="1" w:styleId="386E3772B9514C1889C726B6157A0417">
    <w:name w:val="386E3772B9514C1889C726B6157A0417"/>
  </w:style>
  <w:style w:type="paragraph" w:customStyle="1" w:styleId="CA525E112B7B4942B22C25AD8C7513AA">
    <w:name w:val="CA525E112B7B4942B22C25AD8C7513AA"/>
  </w:style>
  <w:style w:type="paragraph" w:customStyle="1" w:styleId="F432D4CEE2D741A4A3EA3CF175C995C6">
    <w:name w:val="F432D4CEE2D741A4A3EA3CF175C995C6"/>
  </w:style>
  <w:style w:type="paragraph" w:customStyle="1" w:styleId="76FC68AF234B495182379741086F73F7">
    <w:name w:val="76FC68AF234B495182379741086F73F7"/>
  </w:style>
  <w:style w:type="paragraph" w:customStyle="1" w:styleId="EB2813EB76DB425597C1E82A9297C45F">
    <w:name w:val="EB2813EB76DB425597C1E82A9297C45F"/>
  </w:style>
  <w:style w:type="paragraph" w:customStyle="1" w:styleId="29530966794E446B969CB579AFC05783">
    <w:name w:val="29530966794E446B969CB579AFC05783"/>
  </w:style>
  <w:style w:type="paragraph" w:customStyle="1" w:styleId="177D8836FE634EC181355875669827E6">
    <w:name w:val="177D8836FE634EC181355875669827E6"/>
  </w:style>
  <w:style w:type="paragraph" w:customStyle="1" w:styleId="F61F058DD1834033807F5FD638183112">
    <w:name w:val="F61F058DD1834033807F5FD638183112"/>
  </w:style>
  <w:style w:type="paragraph" w:customStyle="1" w:styleId="D8BB5D1677A1410B8908C784B29737E8">
    <w:name w:val="D8BB5D1677A1410B8908C784B29737E8"/>
  </w:style>
  <w:style w:type="paragraph" w:customStyle="1" w:styleId="739BD6A206E7428BB9B6477A3ABFC2C7">
    <w:name w:val="739BD6A206E7428BB9B6477A3ABFC2C7"/>
  </w:style>
  <w:style w:type="paragraph" w:customStyle="1" w:styleId="2C4EF104D1EB4B1DA6E6AB3681CC3D73">
    <w:name w:val="2C4EF104D1EB4B1DA6E6AB3681CC3D73"/>
  </w:style>
  <w:style w:type="paragraph" w:customStyle="1" w:styleId="7689094F01F6436A91068139A2032F7A">
    <w:name w:val="7689094F01F6436A91068139A2032F7A"/>
  </w:style>
  <w:style w:type="paragraph" w:customStyle="1" w:styleId="4A6D2E14850741EC962B4ECDB7D1B5A8">
    <w:name w:val="4A6D2E14850741EC962B4ECDB7D1B5A8"/>
  </w:style>
  <w:style w:type="paragraph" w:customStyle="1" w:styleId="BB2E7DDA704B4236B4494C330750A054">
    <w:name w:val="BB2E7DDA704B4236B4494C330750A054"/>
  </w:style>
  <w:style w:type="paragraph" w:customStyle="1" w:styleId="486F772E38774C829BB7850EBB664F85">
    <w:name w:val="486F772E38774C829BB7850EBB664F85"/>
  </w:style>
  <w:style w:type="paragraph" w:customStyle="1" w:styleId="4D02FF09D11A4C60AC2AC31D1774B44B">
    <w:name w:val="4D02FF09D11A4C60AC2AC31D1774B44B"/>
  </w:style>
  <w:style w:type="paragraph" w:customStyle="1" w:styleId="135EC30E2B9D4CF0897F5D82080FE99A">
    <w:name w:val="135EC30E2B9D4CF0897F5D82080FE99A"/>
  </w:style>
  <w:style w:type="paragraph" w:customStyle="1" w:styleId="211318449F114ED88F4F2327D0E401AE">
    <w:name w:val="211318449F114ED88F4F2327D0E401AE"/>
  </w:style>
  <w:style w:type="paragraph" w:customStyle="1" w:styleId="A27A69B78C444FF7A3C5EBA5EFC4D90E">
    <w:name w:val="A27A69B78C444FF7A3C5EBA5EFC4D90E"/>
  </w:style>
  <w:style w:type="paragraph" w:customStyle="1" w:styleId="29F43AC39FCB4DD698CEA6FE570B7827">
    <w:name w:val="29F43AC39FCB4DD698CEA6FE570B7827"/>
  </w:style>
  <w:style w:type="paragraph" w:customStyle="1" w:styleId="78C84DBD35F44AADAB0D9D21871A7BF9">
    <w:name w:val="78C84DBD35F44AADAB0D9D21871A7BF9"/>
  </w:style>
  <w:style w:type="paragraph" w:customStyle="1" w:styleId="6A400497908C403C9A72512F35083972">
    <w:name w:val="6A400497908C403C9A72512F35083972"/>
  </w:style>
  <w:style w:type="paragraph" w:customStyle="1" w:styleId="1B6902A79716463E96798DE4AD06720B">
    <w:name w:val="1B6902A79716463E96798DE4AD06720B"/>
  </w:style>
  <w:style w:type="paragraph" w:customStyle="1" w:styleId="976E58718150464A84C516A1EC853AF1">
    <w:name w:val="976E58718150464A84C516A1EC853AF1"/>
  </w:style>
  <w:style w:type="paragraph" w:customStyle="1" w:styleId="21FB396C54854A07BA8E4FE7AD72BA54">
    <w:name w:val="21FB396C54854A07BA8E4FE7AD72BA54"/>
  </w:style>
  <w:style w:type="paragraph" w:customStyle="1" w:styleId="12E88FD8B8AD46A09425CCDD3BF3E732">
    <w:name w:val="12E88FD8B8AD46A09425CCDD3BF3E732"/>
  </w:style>
  <w:style w:type="paragraph" w:customStyle="1" w:styleId="7063EF8272D147BFAC992A20E0DF6A9A">
    <w:name w:val="7063EF8272D147BFAC992A20E0DF6A9A"/>
  </w:style>
  <w:style w:type="paragraph" w:customStyle="1" w:styleId="15AB4C34DEE74241B07E7F2915F0A37E">
    <w:name w:val="15AB4C34DEE74241B07E7F2915F0A37E"/>
  </w:style>
  <w:style w:type="paragraph" w:customStyle="1" w:styleId="51D5CED113394162B3C5B1946213E459">
    <w:name w:val="51D5CED113394162B3C5B1946213E459"/>
  </w:style>
  <w:style w:type="paragraph" w:customStyle="1" w:styleId="BAAF3B37DEE540BBB366237146AB380C">
    <w:name w:val="BAAF3B37DEE540BBB366237146AB380C"/>
  </w:style>
  <w:style w:type="paragraph" w:customStyle="1" w:styleId="AFC484F2AC624DFFBDB33CCB3024CD53">
    <w:name w:val="AFC484F2AC624DFFBDB33CCB3024CD53"/>
  </w:style>
  <w:style w:type="paragraph" w:customStyle="1" w:styleId="D0AB9DAC1CB14C04A52D0315BE354B0D">
    <w:name w:val="D0AB9DAC1CB14C04A52D0315BE354B0D"/>
  </w:style>
  <w:style w:type="paragraph" w:customStyle="1" w:styleId="CCDAEC047C10440698E566294619AE54">
    <w:name w:val="CCDAEC047C10440698E566294619AE54"/>
  </w:style>
  <w:style w:type="paragraph" w:customStyle="1" w:styleId="E44B2BCAFE6A4C9DBA07F5E767147408">
    <w:name w:val="E44B2BCAFE6A4C9DBA07F5E767147408"/>
  </w:style>
  <w:style w:type="paragraph" w:customStyle="1" w:styleId="47B049C42B0D4E7ABA69BE7FF5777FCD">
    <w:name w:val="47B049C42B0D4E7ABA69BE7FF5777FCD"/>
  </w:style>
  <w:style w:type="paragraph" w:customStyle="1" w:styleId="0D05F41C07D84E88B73DE387A456A80F">
    <w:name w:val="0D05F41C07D84E88B73DE387A456A80F"/>
  </w:style>
  <w:style w:type="paragraph" w:customStyle="1" w:styleId="81FC15C6B989434E88EC4FF82A6AEBDB">
    <w:name w:val="81FC15C6B989434E88EC4FF82A6AEBDB"/>
  </w:style>
  <w:style w:type="paragraph" w:customStyle="1" w:styleId="1A820E48405742F6A8141DA4E468966D">
    <w:name w:val="1A820E48405742F6A8141DA4E468966D"/>
  </w:style>
  <w:style w:type="paragraph" w:customStyle="1" w:styleId="6A739FD1FD9542489CDD3A0891214FA3">
    <w:name w:val="6A739FD1FD9542489CDD3A0891214FA3"/>
  </w:style>
  <w:style w:type="paragraph" w:customStyle="1" w:styleId="4479F0C777C64CB888D3632B8088778A">
    <w:name w:val="4479F0C777C64CB888D3632B8088778A"/>
  </w:style>
  <w:style w:type="paragraph" w:customStyle="1" w:styleId="B154AA862EF24D5C82BA7C934A58F9D2">
    <w:name w:val="B154AA862EF24D5C82BA7C934A58F9D2"/>
  </w:style>
  <w:style w:type="paragraph" w:customStyle="1" w:styleId="9BE378916ED64EF7A969876510F3D99E">
    <w:name w:val="9BE378916ED64EF7A969876510F3D99E"/>
  </w:style>
  <w:style w:type="paragraph" w:customStyle="1" w:styleId="2D5F04F6D35843CCA979E2AC5BC28D42">
    <w:name w:val="2D5F04F6D35843CCA979E2AC5BC28D42"/>
  </w:style>
  <w:style w:type="paragraph" w:customStyle="1" w:styleId="D29E9F32DC454CD29254877471910E38">
    <w:name w:val="D29E9F32DC454CD29254877471910E38"/>
  </w:style>
  <w:style w:type="paragraph" w:customStyle="1" w:styleId="8E3FE97412AE444CBCBF457BE1A65361">
    <w:name w:val="8E3FE97412AE444CBCBF457BE1A65361"/>
  </w:style>
  <w:style w:type="paragraph" w:customStyle="1" w:styleId="D6201E0D47D649B0AAF3AFE85A974EA1">
    <w:name w:val="D6201E0D47D649B0AAF3AFE85A974EA1"/>
  </w:style>
  <w:style w:type="paragraph" w:customStyle="1" w:styleId="1BDE18A342D1429AB63C4FBA9F967296">
    <w:name w:val="1BDE18A342D1429AB63C4FBA9F967296"/>
  </w:style>
  <w:style w:type="paragraph" w:customStyle="1" w:styleId="588F523D2A8B42E38FA4EB165A6ABD6C">
    <w:name w:val="588F523D2A8B42E38FA4EB165A6ABD6C"/>
  </w:style>
  <w:style w:type="paragraph" w:customStyle="1" w:styleId="D57C68BC59074EF4A54EAAE3714B07DE">
    <w:name w:val="D57C68BC59074EF4A54EAAE3714B07DE"/>
  </w:style>
  <w:style w:type="paragraph" w:customStyle="1" w:styleId="C59FD47987DF4A29A16A42AA26F76765">
    <w:name w:val="C59FD47987DF4A29A16A42AA26F76765"/>
  </w:style>
  <w:style w:type="paragraph" w:customStyle="1" w:styleId="9EEAD787D4424940814C14A77CEBFFB0">
    <w:name w:val="9EEAD787D4424940814C14A77CEBFFB0"/>
  </w:style>
  <w:style w:type="paragraph" w:customStyle="1" w:styleId="72F39E70BF594EC2BE454F80B5EAB93B">
    <w:name w:val="72F39E70BF594EC2BE454F80B5EAB93B"/>
  </w:style>
  <w:style w:type="paragraph" w:customStyle="1" w:styleId="1CDE6E678F5F4F85933DE0D07FF1585A">
    <w:name w:val="1CDE6E678F5F4F85933DE0D07FF1585A"/>
  </w:style>
  <w:style w:type="paragraph" w:customStyle="1" w:styleId="142DD0B39BB243258A1DCEB7AA08FC4C">
    <w:name w:val="142DD0B39BB243258A1DCEB7AA08FC4C"/>
  </w:style>
  <w:style w:type="paragraph" w:customStyle="1" w:styleId="04A26863DB7840E983DA634EC585DD42">
    <w:name w:val="04A26863DB7840E983DA634EC585DD42"/>
  </w:style>
  <w:style w:type="paragraph" w:customStyle="1" w:styleId="0A01F4FFF1F14B869E74BB5E021C5856">
    <w:name w:val="0A01F4FFF1F14B869E74BB5E021C5856"/>
  </w:style>
  <w:style w:type="paragraph" w:customStyle="1" w:styleId="614EAFF456E44DF3B545F546E3326515">
    <w:name w:val="614EAFF456E44DF3B545F546E3326515"/>
  </w:style>
  <w:style w:type="paragraph" w:customStyle="1" w:styleId="C32E2BEF79BF4854904F74E5B95925A7">
    <w:name w:val="C32E2BEF79BF4854904F74E5B95925A7"/>
  </w:style>
  <w:style w:type="paragraph" w:customStyle="1" w:styleId="FDEC83391F1F44BD8C1C064283B52AB9">
    <w:name w:val="FDEC83391F1F44BD8C1C064283B52AB9"/>
  </w:style>
  <w:style w:type="paragraph" w:customStyle="1" w:styleId="EA9D21679E7947D5AF8EDF2C7EAEB930">
    <w:name w:val="EA9D21679E7947D5AF8EDF2C7EAEB930"/>
  </w:style>
  <w:style w:type="paragraph" w:customStyle="1" w:styleId="A18B271C8DEE4CEEAB9C866267BE9CC7">
    <w:name w:val="A18B271C8DEE4CEEAB9C866267BE9CC7"/>
  </w:style>
  <w:style w:type="paragraph" w:customStyle="1" w:styleId="36641C6321344C2082A3328CC0544C18">
    <w:name w:val="36641C6321344C2082A3328CC0544C18"/>
  </w:style>
  <w:style w:type="paragraph" w:customStyle="1" w:styleId="7D16DFC6BDA74D85836DC119B80D0E70">
    <w:name w:val="7D16DFC6BDA74D85836DC119B80D0E70"/>
  </w:style>
  <w:style w:type="paragraph" w:customStyle="1" w:styleId="62CF5B94F0C54B8082FC701E07CF6526">
    <w:name w:val="62CF5B94F0C54B8082FC701E07CF6526"/>
  </w:style>
  <w:style w:type="paragraph" w:customStyle="1" w:styleId="0167674818B8455DA82E232E8274AD69">
    <w:name w:val="0167674818B8455DA82E232E8274AD69"/>
  </w:style>
  <w:style w:type="paragraph" w:customStyle="1" w:styleId="EC2CF704C42243B6B92BC7E441A3A5BD">
    <w:name w:val="EC2CF704C42243B6B92BC7E441A3A5BD"/>
  </w:style>
  <w:style w:type="paragraph" w:customStyle="1" w:styleId="6786A26C6282481C988BBEF3D9DA43FE">
    <w:name w:val="6786A26C6282481C988BBEF3D9DA43FE"/>
  </w:style>
  <w:style w:type="paragraph" w:customStyle="1" w:styleId="3D9A7AA9BE22490786E6E51CF4988664">
    <w:name w:val="3D9A7AA9BE22490786E6E51CF4988664"/>
  </w:style>
  <w:style w:type="paragraph" w:customStyle="1" w:styleId="F528DF6276264508A186CB267147A1BE">
    <w:name w:val="F528DF6276264508A186CB267147A1BE"/>
  </w:style>
  <w:style w:type="paragraph" w:customStyle="1" w:styleId="D85954B894C54876B2CE2F746AC29FAE">
    <w:name w:val="D85954B894C54876B2CE2F746AC29FAE"/>
  </w:style>
  <w:style w:type="paragraph" w:customStyle="1" w:styleId="BC99CC1B954045F882A1762D3E96D17A">
    <w:name w:val="BC99CC1B954045F882A1762D3E96D17A"/>
  </w:style>
  <w:style w:type="paragraph" w:customStyle="1" w:styleId="845F4D3A86434A1FB5E1A09265645079">
    <w:name w:val="845F4D3A86434A1FB5E1A09265645079"/>
  </w:style>
  <w:style w:type="paragraph" w:customStyle="1" w:styleId="9F801444913A47E8BFF6C9C6B8DB9374">
    <w:name w:val="9F801444913A47E8BFF6C9C6B8DB9374"/>
  </w:style>
  <w:style w:type="paragraph" w:customStyle="1" w:styleId="10CF0F2E63E64F14B26F7CC69CD39A60">
    <w:name w:val="10CF0F2E63E64F14B26F7CC69CD39A60"/>
  </w:style>
  <w:style w:type="paragraph" w:customStyle="1" w:styleId="1DC9FD1182E04FE6ACE9EC1A40FE033F">
    <w:name w:val="1DC9FD1182E04FE6ACE9EC1A40FE033F"/>
  </w:style>
  <w:style w:type="paragraph" w:customStyle="1" w:styleId="C3FBE98A37D5496C9C8F9610E0F52541">
    <w:name w:val="C3FBE98A37D5496C9C8F9610E0F52541"/>
  </w:style>
  <w:style w:type="paragraph" w:customStyle="1" w:styleId="AECC463CE7ED463087C8F986351AEEDB">
    <w:name w:val="AECC463CE7ED463087C8F986351AEEDB"/>
  </w:style>
  <w:style w:type="paragraph" w:customStyle="1" w:styleId="78EB3930E63C4612A06E73CE5633737F">
    <w:name w:val="78EB3930E63C4612A06E73CE5633737F"/>
  </w:style>
  <w:style w:type="paragraph" w:customStyle="1" w:styleId="822CA760E94C41ACB1ACDBE01B47AA91">
    <w:name w:val="822CA760E94C41ACB1ACDBE01B47AA91"/>
  </w:style>
  <w:style w:type="paragraph" w:customStyle="1" w:styleId="0D8AA15C80EC4E209800B3D4C33B9C88">
    <w:name w:val="0D8AA15C80EC4E209800B3D4C33B9C88"/>
  </w:style>
  <w:style w:type="paragraph" w:customStyle="1" w:styleId="2392D780A4C846F2B2921378B8E7921F">
    <w:name w:val="2392D780A4C846F2B2921378B8E7921F"/>
  </w:style>
  <w:style w:type="paragraph" w:customStyle="1" w:styleId="8B42DF8C386A4EE6820C676ACEE3DBEC">
    <w:name w:val="8B42DF8C386A4EE6820C676ACEE3DBEC"/>
  </w:style>
  <w:style w:type="paragraph" w:customStyle="1" w:styleId="387EAE82ACC94B7E9099325B8585D804">
    <w:name w:val="387EAE82ACC94B7E9099325B8585D804"/>
  </w:style>
  <w:style w:type="paragraph" w:customStyle="1" w:styleId="7868BF9CBF414FE39445D6FAD237C432">
    <w:name w:val="7868BF9CBF414FE39445D6FAD237C432"/>
  </w:style>
  <w:style w:type="paragraph" w:customStyle="1" w:styleId="FFDB3D458D0A46509664B3AF79C03835">
    <w:name w:val="FFDB3D458D0A46509664B3AF79C03835"/>
  </w:style>
  <w:style w:type="paragraph" w:customStyle="1" w:styleId="C1C08283389144B3AA6FC31A85C934FF">
    <w:name w:val="C1C08283389144B3AA6FC31A85C934FF"/>
  </w:style>
  <w:style w:type="paragraph" w:customStyle="1" w:styleId="8FE33A52DE9F4DE88FC55BDE920FF974">
    <w:name w:val="8FE33A52DE9F4DE88FC55BDE920FF974"/>
  </w:style>
  <w:style w:type="paragraph" w:customStyle="1" w:styleId="EB0C578A3C454F92A3BEB1D16296A2B9">
    <w:name w:val="EB0C578A3C454F92A3BEB1D16296A2B9"/>
    <w:rsid w:val="007237FC"/>
  </w:style>
  <w:style w:type="paragraph" w:customStyle="1" w:styleId="C123E31DDA024F039766B386648A4C44">
    <w:name w:val="C123E31DDA024F039766B386648A4C44"/>
    <w:rsid w:val="007237FC"/>
  </w:style>
  <w:style w:type="paragraph" w:customStyle="1" w:styleId="5FFEAD0C92A945D39D1F682097E2B007">
    <w:name w:val="5FFEAD0C92A945D39D1F682097E2B007"/>
    <w:rsid w:val="007237FC"/>
  </w:style>
  <w:style w:type="paragraph" w:customStyle="1" w:styleId="24ED47A2AD0F41169D20431179EBD504">
    <w:name w:val="24ED47A2AD0F41169D20431179EBD504"/>
    <w:rsid w:val="00723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</Template>
  <TotalTime>55</TotalTime>
  <Pages>1</Pages>
  <Words>132</Words>
  <Characters>870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Coronel</dc:creator>
  <cp:keywords/>
  <dc:description/>
  <cp:lastModifiedBy>Adriana Coronel</cp:lastModifiedBy>
  <cp:revision>1</cp:revision>
  <dcterms:created xsi:type="dcterms:W3CDTF">2022-11-23T00:43:00Z</dcterms:created>
  <dcterms:modified xsi:type="dcterms:W3CDTF">2022-11-23T01:38:00Z</dcterms:modified>
  <cp:version/>
</cp:coreProperties>
</file>